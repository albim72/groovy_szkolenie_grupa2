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"/>
        <w:gridCol w:w="5595"/>
        <w:gridCol w:w="1025"/>
        <w:gridCol w:w="7"/>
        <w:gridCol w:w="1453"/>
        <w:gridCol w:w="659"/>
        <w:gridCol w:w="545"/>
      </w:tblGrid>
      <w:tr w:rsidR="003B0155" w14:paraId="6EE992FA" w14:textId="77777777" w:rsidTr="008D119C">
        <w:trPr>
          <w:cantSplit/>
          <w:trHeight w:val="420"/>
        </w:trPr>
        <w:tc>
          <w:tcPr>
            <w:tcW w:w="160" w:type="dxa"/>
          </w:tcPr>
          <w:p w14:paraId="796E1FFD" w14:textId="77777777" w:rsidR="003B0155" w:rsidRPr="001B57ED" w:rsidRDefault="003B0155" w:rsidP="002B36AC">
            <w:pPr>
              <w:pStyle w:val="Nagwek2"/>
              <w:spacing w:before="120" w:after="60"/>
              <w:jc w:val="right"/>
              <w:rPr>
                <w:rFonts w:ascii="Arial" w:hAnsi="Arial"/>
                <w:bCs w:val="0"/>
                <w:iCs w:val="0"/>
                <w:sz w:val="16"/>
                <w:szCs w:val="20"/>
              </w:rPr>
            </w:pPr>
          </w:p>
        </w:tc>
        <w:tc>
          <w:tcPr>
            <w:tcW w:w="6816" w:type="dxa"/>
            <w:gridSpan w:val="3"/>
            <w:tcBorders>
              <w:left w:val="nil"/>
            </w:tcBorders>
          </w:tcPr>
          <w:p w14:paraId="10CE295F" w14:textId="77777777" w:rsidR="003B0155" w:rsidRPr="001B57ED" w:rsidRDefault="003B0155" w:rsidP="002B36AC">
            <w:pPr>
              <w:pStyle w:val="Nagwek2"/>
              <w:spacing w:before="120" w:after="60"/>
              <w:jc w:val="right"/>
              <w:rPr>
                <w:rFonts w:ascii="Arial" w:hAnsi="Arial"/>
                <w:bCs w:val="0"/>
                <w:iCs w:val="0"/>
                <w:sz w:val="16"/>
                <w:szCs w:val="20"/>
              </w:rPr>
            </w:pPr>
          </w:p>
        </w:tc>
        <w:tc>
          <w:tcPr>
            <w:tcW w:w="2664" w:type="dxa"/>
            <w:gridSpan w:val="4"/>
          </w:tcPr>
          <w:p w14:paraId="5015C9BF" w14:textId="77777777" w:rsidR="003B0155" w:rsidRPr="001B57ED" w:rsidRDefault="003B0155" w:rsidP="002B36AC">
            <w:pPr>
              <w:pStyle w:val="Nagwek2"/>
              <w:spacing w:before="120" w:after="60"/>
              <w:jc w:val="right"/>
              <w:rPr>
                <w:rFonts w:ascii="Arial" w:hAnsi="Arial"/>
                <w:bCs w:val="0"/>
                <w:iCs w:val="0"/>
                <w:sz w:val="16"/>
                <w:szCs w:val="20"/>
              </w:rPr>
            </w:pPr>
          </w:p>
        </w:tc>
      </w:tr>
      <w:tr w:rsidR="003B0155" w14:paraId="13F311D9" w14:textId="77777777" w:rsidTr="008D119C">
        <w:trPr>
          <w:cantSplit/>
          <w:trHeight w:val="95"/>
        </w:trPr>
        <w:tc>
          <w:tcPr>
            <w:tcW w:w="160" w:type="dxa"/>
            <w:tcBorders>
              <w:bottom w:val="single" w:sz="8" w:space="0" w:color="auto"/>
            </w:tcBorders>
          </w:tcPr>
          <w:p w14:paraId="11B884EC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823" w:type="dxa"/>
            <w:gridSpan w:val="4"/>
            <w:tcBorders>
              <w:left w:val="nil"/>
              <w:bottom w:val="single" w:sz="8" w:space="0" w:color="auto"/>
            </w:tcBorders>
            <w:vAlign w:val="bottom"/>
          </w:tcPr>
          <w:p w14:paraId="6ED00E33" w14:textId="77777777" w:rsidR="003B0155" w:rsidRPr="001B57ED" w:rsidRDefault="003B0155" w:rsidP="002B36AC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112" w:type="dxa"/>
            <w:gridSpan w:val="2"/>
            <w:vAlign w:val="bottom"/>
          </w:tcPr>
          <w:p w14:paraId="3EBDAAC5" w14:textId="77777777" w:rsidR="003B0155" w:rsidRPr="001B57ED" w:rsidRDefault="003B0155" w:rsidP="002B36AC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0D4D254E" w14:textId="77777777" w:rsidR="003B0155" w:rsidRPr="001B57ED" w:rsidRDefault="003B0155" w:rsidP="002B36AC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201</w:t>
            </w:r>
            <w:r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9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.05.07</w:t>
            </w:r>
          </w:p>
        </w:tc>
        <w:tc>
          <w:tcPr>
            <w:tcW w:w="545" w:type="dxa"/>
            <w:vAlign w:val="bottom"/>
          </w:tcPr>
          <w:p w14:paraId="639CDDBA" w14:textId="77777777" w:rsidR="003B0155" w:rsidRPr="001B57ED" w:rsidRDefault="003B0155" w:rsidP="002B36AC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3B0155" w14:paraId="3B536B73" w14:textId="77777777" w:rsidTr="008D119C">
        <w:trPr>
          <w:cantSplit/>
          <w:trHeight w:val="1221"/>
        </w:trPr>
        <w:tc>
          <w:tcPr>
            <w:tcW w:w="160" w:type="dxa"/>
            <w:tcBorders>
              <w:top w:val="single" w:sz="8" w:space="0" w:color="auto"/>
            </w:tcBorders>
          </w:tcPr>
          <w:p w14:paraId="6F006D2C" w14:textId="77777777" w:rsidR="003B0155" w:rsidRDefault="003B0155" w:rsidP="002B36AC">
            <w:pPr>
              <w:pStyle w:val="Legenda"/>
              <w:tabs>
                <w:tab w:val="clear" w:pos="3119"/>
                <w:tab w:val="left" w:pos="3402"/>
              </w:tabs>
              <w:spacing w:before="360"/>
              <w:ind w:left="1276" w:firstLine="0"/>
              <w:outlineLvl w:val="0"/>
              <w:rPr>
                <w:sz w:val="32"/>
              </w:rPr>
            </w:pPr>
          </w:p>
          <w:p w14:paraId="7E692BCA" w14:textId="77777777" w:rsidR="003B0155" w:rsidRDefault="003B0155" w:rsidP="002B36AC">
            <w:pPr>
              <w:tabs>
                <w:tab w:val="left" w:pos="-2127"/>
                <w:tab w:val="left" w:pos="-1985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23C1D97F" w14:textId="77777777" w:rsidR="003B0155" w:rsidRDefault="003B0155" w:rsidP="002B36AC">
            <w:pPr>
              <w:tabs>
                <w:tab w:val="left" w:pos="-2127"/>
                <w:tab w:val="left" w:pos="3402"/>
              </w:tabs>
              <w:ind w:left="1276"/>
              <w:outlineLvl w:val="0"/>
              <w:rPr>
                <w:b/>
                <w:i/>
                <w:sz w:val="24"/>
              </w:rPr>
            </w:pPr>
          </w:p>
          <w:p w14:paraId="5EC1B361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ind w:left="1276"/>
              <w:rPr>
                <w:b/>
                <w:i/>
                <w:sz w:val="24"/>
              </w:rPr>
            </w:pPr>
          </w:p>
          <w:p w14:paraId="480B6CB3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</w:p>
        </w:tc>
        <w:tc>
          <w:tcPr>
            <w:tcW w:w="9480" w:type="dxa"/>
            <w:gridSpan w:val="7"/>
            <w:tcBorders>
              <w:top w:val="single" w:sz="8" w:space="0" w:color="auto"/>
              <w:left w:val="nil"/>
            </w:tcBorders>
          </w:tcPr>
          <w:p w14:paraId="4FA94965" w14:textId="77777777" w:rsidR="008D119C" w:rsidRPr="00D37ABE" w:rsidRDefault="008D119C" w:rsidP="008D119C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>Programowanie w języku Groovy – kurs przekrojowy</w:t>
            </w:r>
          </w:p>
          <w:p w14:paraId="2C718D98" w14:textId="77777777" w:rsidR="008D119C" w:rsidRPr="00D37ABE" w:rsidRDefault="008D119C" w:rsidP="008D119C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SK-JAV-PODJ</w:t>
            </w:r>
          </w:p>
          <w:p w14:paraId="1B51DB42" w14:textId="2E4C527E" w:rsidR="008D119C" w:rsidRPr="00D37ABE" w:rsidRDefault="008D119C" w:rsidP="008D119C">
            <w:pPr>
              <w:tabs>
                <w:tab w:val="left" w:pos="-2127"/>
                <w:tab w:val="left" w:pos="8310"/>
              </w:tabs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D37ABE">
              <w:rPr>
                <w:rFonts w:ascii="Arial" w:hAnsi="Arial" w:cs="Arial"/>
                <w:b/>
                <w:i/>
                <w:snapToGrid w:val="0"/>
              </w:rPr>
              <w:t xml:space="preserve">Data: </w:t>
            </w:r>
            <w:r w:rsidR="00F67828">
              <w:rPr>
                <w:rFonts w:ascii="Arial" w:hAnsi="Arial" w:cs="Arial"/>
                <w:b/>
                <w:i/>
                <w:noProof/>
                <w:snapToGrid w:val="0"/>
              </w:rPr>
              <w:t>25-27</w:t>
            </w:r>
            <w:r>
              <w:rPr>
                <w:rFonts w:ascii="Arial" w:hAnsi="Arial" w:cs="Arial"/>
                <w:b/>
                <w:i/>
                <w:noProof/>
                <w:snapToGrid w:val="0"/>
              </w:rPr>
              <w:t>.11.2020</w:t>
            </w:r>
          </w:p>
          <w:p w14:paraId="2E55410E" w14:textId="77777777" w:rsidR="008D119C" w:rsidRPr="00D37ABE" w:rsidRDefault="008D119C" w:rsidP="008D119C">
            <w:pPr>
              <w:tabs>
                <w:tab w:val="left" w:pos="3402"/>
                <w:tab w:val="left" w:pos="3544"/>
                <w:tab w:val="left" w:pos="3686"/>
              </w:tabs>
              <w:rPr>
                <w:rFonts w:ascii="Arial" w:hAnsi="Arial" w:cs="Arial"/>
                <w:b/>
                <w:i/>
                <w:snapToGrid w:val="0"/>
              </w:rPr>
            </w:pPr>
            <w:r w:rsidRPr="00D37ABE">
              <w:rPr>
                <w:rFonts w:ascii="Arial" w:hAnsi="Arial" w:cs="Arial"/>
                <w:b/>
                <w:i/>
                <w:snapToGrid w:val="0"/>
              </w:rPr>
              <w:t xml:space="preserve">Wykładowca: </w:t>
            </w:r>
            <w:r w:rsidRPr="00034D84">
              <w:rPr>
                <w:rFonts w:ascii="Arial" w:hAnsi="Arial" w:cs="Arial"/>
                <w:b/>
                <w:i/>
                <w:noProof/>
                <w:snapToGrid w:val="0"/>
              </w:rPr>
              <w:t>Marcin Albiniak</w:t>
            </w:r>
          </w:p>
          <w:p w14:paraId="0569DF32" w14:textId="5B151A97" w:rsidR="003B0155" w:rsidRDefault="008D119C" w:rsidP="008D119C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  <w:r>
              <w:rPr>
                <w:rFonts w:ascii="Arial" w:hAnsi="Arial" w:cs="Arial"/>
                <w:b/>
                <w:i/>
                <w:snapToGrid w:val="0"/>
              </w:rPr>
              <w:t>TES</w:t>
            </w:r>
            <w:r w:rsidRPr="00D37ABE">
              <w:rPr>
                <w:rFonts w:ascii="Arial" w:hAnsi="Arial" w:cs="Arial"/>
                <w:b/>
                <w:i/>
                <w:snapToGrid w:val="0"/>
              </w:rPr>
              <w:t>_</w:t>
            </w:r>
            <w:r>
              <w:rPr>
                <w:rFonts w:ascii="Arial" w:hAnsi="Arial" w:cs="Arial"/>
                <w:b/>
                <w:i/>
                <w:noProof/>
                <w:snapToGrid w:val="0"/>
              </w:rPr>
              <w:t>2011</w:t>
            </w:r>
            <w:r w:rsidR="00F67828">
              <w:rPr>
                <w:rFonts w:ascii="Arial" w:hAnsi="Arial" w:cs="Arial"/>
                <w:b/>
                <w:i/>
                <w:noProof/>
                <w:snapToGrid w:val="0"/>
              </w:rPr>
              <w:t>25</w:t>
            </w:r>
            <w:r>
              <w:rPr>
                <w:rFonts w:ascii="Arial" w:hAnsi="Arial" w:cs="Arial"/>
                <w:b/>
                <w:i/>
                <w:noProof/>
                <w:snapToGrid w:val="0"/>
              </w:rPr>
              <w:t>_2551500JAV_140408AKA</w:t>
            </w:r>
            <w:r w:rsidR="003B0155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_</w:t>
            </w:r>
            <w:sdt>
              <w:sdtPr>
                <w:rPr>
                  <w:rFonts w:ascii="Arial" w:hAnsi="Arial" w:cs="Arial"/>
                  <w:b/>
                  <w:i/>
                  <w:noProof/>
                  <w:snapToGrid w:val="0"/>
                  <w:sz w:val="24"/>
                  <w:szCs w:val="24"/>
                </w:rPr>
                <w:id w:val="1781999326"/>
                <w:placeholder>
                  <w:docPart w:val="0F9FED51484F43CAB28F1C1545BBB241"/>
                </w:placeholder>
              </w:sdtPr>
              <w:sdtEndPr/>
              <w:sdtContent>
                <w:permStart w:id="1316830216" w:edGrp="everyone"/>
                <w:r w:rsidR="003B0155">
                  <w:rPr>
                    <w:rFonts w:ascii="Arial" w:hAnsi="Arial" w:cs="Arial"/>
                    <w:b/>
                    <w:i/>
                    <w:noProof/>
                    <w:snapToGrid w:val="0"/>
                    <w:sz w:val="24"/>
                    <w:szCs w:val="24"/>
                  </w:rPr>
                  <w:t>...</w:t>
                </w:r>
                <w:permEnd w:id="1316830216"/>
              </w:sdtContent>
            </w:sdt>
          </w:p>
          <w:p w14:paraId="49A4335E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rPr>
                <w:b/>
                <w:sz w:val="16"/>
              </w:rPr>
            </w:pPr>
          </w:p>
        </w:tc>
      </w:tr>
      <w:tr w:rsidR="003B0155" w14:paraId="3DB6AF6C" w14:textId="77777777" w:rsidTr="008D119C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  <w:shd w:val="clear" w:color="auto" w:fill="C0C0C0"/>
          </w:tcPr>
          <w:p w14:paraId="6A9D0F5B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485" w:type="dxa"/>
            <w:gridSpan w:val="3"/>
            <w:tcBorders>
              <w:right w:val="single" w:sz="4" w:space="0" w:color="auto"/>
            </w:tcBorders>
            <w:shd w:val="clear" w:color="auto" w:fill="C0C0C0"/>
          </w:tcPr>
          <w:p w14:paraId="2662F751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3B0155" w14:paraId="5592FD00" w14:textId="77777777" w:rsidTr="008D119C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2474A9A3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C4C4C66A23D4A38962C1437DFBDFE47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BAEAF5D30EF9484DBFD743865D2110EB"/>
                    </w:placeholder>
                    <w:showingPlcHdr/>
                  </w:sdtPr>
                  <w:sdtEndPr/>
                  <w:sdtContent>
                    <w:permStart w:id="2004896141" w:edGrp="everyone"/>
                    <w:r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2004896141"/>
                  </w:sdtContent>
                </w:sdt>
              </w:sdtContent>
            </w:sdt>
          </w:p>
        </w:tc>
        <w:tc>
          <w:tcPr>
            <w:tcW w:w="2485" w:type="dxa"/>
            <w:gridSpan w:val="3"/>
            <w:tcBorders>
              <w:right w:val="single" w:sz="4" w:space="0" w:color="auto"/>
            </w:tcBorders>
          </w:tcPr>
          <w:p w14:paraId="2A9C9F2B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Maksymalna: 10</w:t>
            </w:r>
          </w:p>
        </w:tc>
      </w:tr>
      <w:tr w:rsidR="003B0155" w14:paraId="5825B4A9" w14:textId="77777777" w:rsidTr="008D119C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5595" w:type="dxa"/>
          </w:tcPr>
          <w:p w14:paraId="0300D4AD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5E876E4D32794CCFAD6B98370046081C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7DDE7C87C7644B3482AA027D6A99BA64"/>
                    </w:placeholder>
                    <w:showingPlcHdr/>
                  </w:sdtPr>
                  <w:sdtEndPr/>
                  <w:sdtContent>
                    <w:permStart w:id="1513438113" w:edGrp="everyone"/>
                    <w:r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1513438113"/>
                  </w:sdtContent>
                </w:sdt>
              </w:sdtContent>
            </w:sdt>
          </w:p>
        </w:tc>
        <w:tc>
          <w:tcPr>
            <w:tcW w:w="2485" w:type="dxa"/>
            <w:gridSpan w:val="3"/>
            <w:tcBorders>
              <w:right w:val="single" w:sz="4" w:space="0" w:color="auto"/>
            </w:tcBorders>
          </w:tcPr>
          <w:p w14:paraId="51EBA4FF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0F9FED51484F43CAB28F1C1545BBB241"/>
                </w:placeholder>
                <w:text/>
              </w:sdtPr>
              <w:sdtEndPr/>
              <w:sdtContent>
                <w:permStart w:id="1373730131" w:edGrp="everyone"/>
                <w:r>
                  <w:rPr>
                    <w:b/>
                    <w:i/>
                    <w:sz w:val="24"/>
                  </w:rPr>
                  <w:t xml:space="preserve"> …</w:t>
                </w:r>
                <w:permStart w:id="1281718208" w:edGrp="everyone"/>
                <w:permEnd w:id="1373730131"/>
                <w:permEnd w:id="1281718208"/>
              </w:sdtContent>
            </w:sdt>
          </w:p>
        </w:tc>
      </w:tr>
      <w:tr w:rsidR="003B0155" w14:paraId="7DB29357" w14:textId="77777777" w:rsidTr="008D119C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4"/>
            <w:tcBorders>
              <w:right w:val="single" w:sz="4" w:space="0" w:color="auto"/>
            </w:tcBorders>
          </w:tcPr>
          <w:p w14:paraId="3990A910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198378162" w:edGrp="everyone"/>
            <w:sdt>
              <w:sdtPr>
                <w:rPr>
                  <w:b/>
                  <w:i/>
                  <w:sz w:val="24"/>
                </w:rPr>
                <w:id w:val="183167865"/>
                <w:placeholder>
                  <w:docPart w:val="D192A382AD7E43E9B21EB74BA5CC28EC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Pr="00172656">
                  <w:rPr>
                    <w:rStyle w:val="Tekstzastpczy"/>
                    <w:rFonts w:eastAsiaTheme="minorHAnsi"/>
                  </w:rPr>
                  <w:t>Kliknij lub naciśnij, aby wprowadzić datę.</w:t>
                </w:r>
              </w:sdtContent>
            </w:sdt>
            <w:permEnd w:id="198378162"/>
          </w:p>
        </w:tc>
      </w:tr>
      <w:tr w:rsidR="003B0155" w14:paraId="04B69255" w14:textId="77777777" w:rsidTr="008D119C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204" w:type="dxa"/>
        </w:trPr>
        <w:tc>
          <w:tcPr>
            <w:tcW w:w="808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6CB6A37" w14:textId="77777777" w:rsidR="003B0155" w:rsidRDefault="003B0155" w:rsidP="002B36AC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AFB5755F3CBB4DDC80DB367AE6E83045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C20909A428AC45B7BA02FAF513314119"/>
                    </w:placeholder>
                    <w:showingPlcHdr/>
                  </w:sdtPr>
                  <w:sdtEndPr/>
                  <w:sdtContent>
                    <w:permStart w:id="882399302" w:edGrp="everyone"/>
                    <w:r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882399302"/>
                  </w:sdtContent>
                </w:sdt>
              </w:sdtContent>
            </w:sdt>
          </w:p>
        </w:tc>
      </w:tr>
    </w:tbl>
    <w:p w14:paraId="6B186BE4" w14:textId="77777777" w:rsidR="003B0155" w:rsidRDefault="003B0155" w:rsidP="003B0155">
      <w:pPr>
        <w:jc w:val="both"/>
      </w:pPr>
    </w:p>
    <w:p w14:paraId="208AC19D" w14:textId="77777777" w:rsidR="008D119C" w:rsidRPr="00886AEF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Na składni, jakiego języka opiera się język Java?</w:t>
      </w:r>
    </w:p>
    <w:permStart w:id="398733522" w:edGrp="everyone"/>
    <w:p w14:paraId="06326587" w14:textId="720996A1" w:rsidR="008D119C" w:rsidRPr="00F67828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848922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 w:rsidRPr="00F67828">
        <w:t xml:space="preserve"> </w:t>
      </w:r>
      <w:permEnd w:id="398733522"/>
      <w:r w:rsidR="008D119C" w:rsidRPr="00F67828">
        <w:rPr>
          <w:sz w:val="24"/>
        </w:rPr>
        <w:t xml:space="preserve">    </w:t>
      </w:r>
      <w:r w:rsidR="008D119C" w:rsidRPr="00F67828">
        <w:rPr>
          <w:sz w:val="22"/>
        </w:rPr>
        <w:t>PHP</w:t>
      </w:r>
    </w:p>
    <w:permStart w:id="962675023" w:edGrp="everyone"/>
    <w:p w14:paraId="566D9614" w14:textId="7CC2BAE9" w:rsidR="008D119C" w:rsidRPr="00F67828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469244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962675023"/>
      <w:r w:rsidR="008D119C">
        <w:rPr>
          <w:sz w:val="24"/>
        </w:rPr>
        <w:t xml:space="preserve">    </w:t>
      </w:r>
      <w:r w:rsidR="008D119C" w:rsidRPr="00F67828">
        <w:rPr>
          <w:sz w:val="22"/>
        </w:rPr>
        <w:t>C++</w:t>
      </w:r>
    </w:p>
    <w:permStart w:id="1446779470" w:edGrp="everyone"/>
    <w:p w14:paraId="45235349" w14:textId="77F29148" w:rsidR="008D119C" w:rsidRPr="00F67828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24873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446779470"/>
      <w:r w:rsidR="008D119C">
        <w:rPr>
          <w:sz w:val="24"/>
        </w:rPr>
        <w:t xml:space="preserve">    </w:t>
      </w:r>
      <w:r w:rsidR="008D119C" w:rsidRPr="00F67828">
        <w:rPr>
          <w:sz w:val="22"/>
        </w:rPr>
        <w:t>JavaScript</w:t>
      </w:r>
    </w:p>
    <w:permStart w:id="936801385" w:edGrp="everyone"/>
    <w:p w14:paraId="773EDF13" w14:textId="5005F3B1" w:rsidR="008D119C" w:rsidRPr="00F67828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601753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936801385"/>
      <w:r w:rsidR="008D119C">
        <w:rPr>
          <w:sz w:val="24"/>
        </w:rPr>
        <w:t xml:space="preserve">    </w:t>
      </w:r>
      <w:proofErr w:type="spellStart"/>
      <w:r w:rsidR="008D119C" w:rsidRPr="00F67828">
        <w:rPr>
          <w:sz w:val="22"/>
        </w:rPr>
        <w:t>ColdFusion</w:t>
      </w:r>
      <w:proofErr w:type="spellEnd"/>
    </w:p>
    <w:p w14:paraId="4200C7A6" w14:textId="69F26725" w:rsidR="008D119C" w:rsidRPr="00F67828" w:rsidRDefault="008D119C" w:rsidP="008D119C">
      <w:pPr>
        <w:jc w:val="right"/>
        <w:rPr>
          <w:sz w:val="22"/>
        </w:rPr>
      </w:pPr>
      <w:r w:rsidRPr="00F67828">
        <w:t xml:space="preserve">Liczba punktów: </w:t>
      </w:r>
      <w:permStart w:id="2106404549" w:edGrp="everyone"/>
      <w:r w:rsidRPr="00F67828">
        <w:rPr>
          <w:i/>
        </w:rPr>
        <w:t>_____</w:t>
      </w:r>
      <w:permEnd w:id="2106404549"/>
    </w:p>
    <w:p w14:paraId="5292EC8E" w14:textId="77777777" w:rsidR="008D119C" w:rsidRPr="00886AEF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Środowisko deweloperskie dedykowane dla </w:t>
      </w:r>
      <w:r w:rsidRPr="00886AEF">
        <w:rPr>
          <w:b/>
          <w:sz w:val="22"/>
        </w:rPr>
        <w:t xml:space="preserve"> język</w:t>
      </w:r>
      <w:r>
        <w:rPr>
          <w:b/>
          <w:sz w:val="22"/>
        </w:rPr>
        <w:t>a</w:t>
      </w:r>
      <w:r w:rsidRPr="00886AEF">
        <w:rPr>
          <w:b/>
          <w:sz w:val="22"/>
        </w:rPr>
        <w:t xml:space="preserve"> Java</w:t>
      </w:r>
      <w:r>
        <w:rPr>
          <w:b/>
          <w:sz w:val="22"/>
        </w:rPr>
        <w:t>/Groovy to:</w:t>
      </w:r>
    </w:p>
    <w:permStart w:id="1310551959" w:edGrp="everyone"/>
    <w:p w14:paraId="6989D27C" w14:textId="7C2CE1B2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2060617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310551959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Eclipse</w:t>
      </w:r>
    </w:p>
    <w:permStart w:id="1539186675" w:edGrp="everyone"/>
    <w:p w14:paraId="675CC326" w14:textId="60B4E4AF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044988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539186675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Visual Studio</w:t>
      </w:r>
    </w:p>
    <w:permStart w:id="926047689" w:edGrp="everyone"/>
    <w:p w14:paraId="6CB77C6B" w14:textId="2B5A43F3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762034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926047689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IntelliJ</w:t>
      </w:r>
    </w:p>
    <w:permStart w:id="217520950" w:edGrp="everyone"/>
    <w:p w14:paraId="562CF920" w14:textId="1A9B9A42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2116359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217520950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Adobe Dreamweaver</w:t>
      </w:r>
    </w:p>
    <w:p w14:paraId="165E1BF7" w14:textId="4284EA72" w:rsidR="008D119C" w:rsidRDefault="008D119C" w:rsidP="008D119C">
      <w:pPr>
        <w:jc w:val="right"/>
      </w:pPr>
      <w:r>
        <w:t xml:space="preserve">Liczba punktów: </w:t>
      </w:r>
      <w:permStart w:id="736236899" w:edGrp="everyone"/>
      <w:r>
        <w:rPr>
          <w:i/>
        </w:rPr>
        <w:t>_____</w:t>
      </w:r>
      <w:permEnd w:id="736236899"/>
    </w:p>
    <w:p w14:paraId="33639651" w14:textId="77777777" w:rsidR="008D119C" w:rsidRDefault="008D119C" w:rsidP="008D119C">
      <w:pPr>
        <w:jc w:val="right"/>
      </w:pPr>
    </w:p>
    <w:p w14:paraId="0E8A7520" w14:textId="77777777" w:rsidR="008D119C" w:rsidRPr="00886AEF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>
        <w:rPr>
          <w:b/>
          <w:sz w:val="22"/>
        </w:rPr>
        <w:t>Język Groovy jest językiem:</w:t>
      </w:r>
    </w:p>
    <w:permStart w:id="1243635249" w:edGrp="everyone"/>
    <w:p w14:paraId="70BBFBFA" w14:textId="000ACAC2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40044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243635249"/>
      <w:r w:rsidR="008D119C">
        <w:rPr>
          <w:sz w:val="24"/>
        </w:rPr>
        <w:t xml:space="preserve">    </w:t>
      </w:r>
      <w:r w:rsidR="008D119C">
        <w:rPr>
          <w:sz w:val="22"/>
        </w:rPr>
        <w:t>Tylko kompilowanym</w:t>
      </w:r>
    </w:p>
    <w:permStart w:id="518214391" w:edGrp="everyone"/>
    <w:p w14:paraId="76BE9E3A" w14:textId="0FD0A370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5511169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518214391"/>
      <w:r w:rsidR="008D119C">
        <w:rPr>
          <w:sz w:val="24"/>
        </w:rPr>
        <w:t xml:space="preserve">    </w:t>
      </w:r>
      <w:r w:rsidR="008D119C">
        <w:rPr>
          <w:sz w:val="22"/>
        </w:rPr>
        <w:t>Interpretowanym i kompilowanym</w:t>
      </w:r>
    </w:p>
    <w:permStart w:id="1261574804" w:edGrp="everyone"/>
    <w:p w14:paraId="09C91361" w14:textId="03FFCB70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4816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261574804"/>
      <w:r w:rsidR="008D119C">
        <w:rPr>
          <w:sz w:val="24"/>
        </w:rPr>
        <w:t xml:space="preserve">    </w:t>
      </w:r>
      <w:r w:rsidR="008D119C">
        <w:rPr>
          <w:sz w:val="22"/>
        </w:rPr>
        <w:t>Kompilowanym do pliku EXE</w:t>
      </w:r>
    </w:p>
    <w:permStart w:id="743781263" w:edGrp="everyone"/>
    <w:p w14:paraId="01F930E8" w14:textId="7AB4996D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40683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743781263"/>
      <w:r w:rsidR="008D119C">
        <w:rPr>
          <w:sz w:val="24"/>
        </w:rPr>
        <w:t xml:space="preserve">    </w:t>
      </w:r>
      <w:r w:rsidR="008D119C">
        <w:rPr>
          <w:sz w:val="22"/>
        </w:rPr>
        <w:t>Obsługi przeglądarki internetowej</w:t>
      </w:r>
    </w:p>
    <w:p w14:paraId="4FD5DE64" w14:textId="0A6AA7E4" w:rsidR="008D119C" w:rsidRPr="00C8555C" w:rsidRDefault="008D119C" w:rsidP="008D119C">
      <w:pPr>
        <w:jc w:val="right"/>
        <w:rPr>
          <w:sz w:val="22"/>
        </w:rPr>
      </w:pPr>
      <w:r>
        <w:t xml:space="preserve">Liczba punktów: </w:t>
      </w:r>
      <w:permStart w:id="885545293" w:edGrp="everyone"/>
      <w:r>
        <w:rPr>
          <w:i/>
        </w:rPr>
        <w:t>_____</w:t>
      </w:r>
      <w:permEnd w:id="885545293"/>
    </w:p>
    <w:p w14:paraId="695D6563" w14:textId="77777777" w:rsidR="008D119C" w:rsidRPr="00886AEF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 xml:space="preserve">W jaki sposób zadeklarujesz w </w:t>
      </w:r>
      <w:r>
        <w:rPr>
          <w:b/>
          <w:sz w:val="22"/>
        </w:rPr>
        <w:t>Groovy</w:t>
      </w:r>
      <w:r w:rsidRPr="00886AEF">
        <w:rPr>
          <w:b/>
          <w:sz w:val="22"/>
        </w:rPr>
        <w:t xml:space="preserve"> zmienną </w:t>
      </w:r>
      <w:r>
        <w:rPr>
          <w:b/>
          <w:sz w:val="22"/>
        </w:rPr>
        <w:t>c=9</w:t>
      </w:r>
    </w:p>
    <w:permStart w:id="155737020" w:edGrp="everyone"/>
    <w:p w14:paraId="3F077E8D" w14:textId="3EDD4E3B" w:rsidR="008D119C" w:rsidRPr="00F67828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945878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F67828">
        <w:rPr>
          <w:lang w:val="en-US"/>
        </w:rPr>
        <w:t xml:space="preserve"> </w:t>
      </w:r>
      <w:permEnd w:id="155737020"/>
      <w:r w:rsidR="008D119C" w:rsidRPr="00F67828">
        <w:rPr>
          <w:sz w:val="24"/>
          <w:lang w:val="en-US"/>
        </w:rPr>
        <w:t xml:space="preserve">    </w:t>
      </w:r>
      <w:r w:rsidR="008D119C" w:rsidRPr="00F67828">
        <w:rPr>
          <w:sz w:val="22"/>
          <w:lang w:val="en-US"/>
        </w:rPr>
        <w:t>int c = 9;</w:t>
      </w:r>
    </w:p>
    <w:permStart w:id="211164275" w:edGrp="everyone"/>
    <w:p w14:paraId="1D8EBD2B" w14:textId="0414BE1A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776470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211164275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Integer c:9;</w:t>
      </w:r>
    </w:p>
    <w:permStart w:id="1381455392" w:edGrp="everyone"/>
    <w:p w14:paraId="07FBDB37" w14:textId="2A40ABE0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436178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381455392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Def c=9;</w:t>
      </w:r>
    </w:p>
    <w:permStart w:id="742408774" w:edGrp="everyone"/>
    <w:p w14:paraId="6415701F" w14:textId="59F581F1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471643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742408774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c:9;</w:t>
      </w:r>
    </w:p>
    <w:p w14:paraId="257B365F" w14:textId="21EF2212" w:rsidR="008D119C" w:rsidRPr="00C8555C" w:rsidRDefault="008D119C" w:rsidP="008D119C">
      <w:pPr>
        <w:jc w:val="right"/>
        <w:rPr>
          <w:sz w:val="22"/>
        </w:rPr>
      </w:pPr>
      <w:r>
        <w:t xml:space="preserve">Liczba punktów: </w:t>
      </w:r>
      <w:permStart w:id="1950645679" w:edGrp="everyone"/>
      <w:r>
        <w:rPr>
          <w:i/>
        </w:rPr>
        <w:t>_____</w:t>
      </w:r>
      <w:permEnd w:id="1950645679"/>
    </w:p>
    <w:p w14:paraId="18B9DAC8" w14:textId="77777777" w:rsidR="008D119C" w:rsidRDefault="008D119C" w:rsidP="008D119C">
      <w:pPr>
        <w:keepNext/>
        <w:numPr>
          <w:ilvl w:val="0"/>
          <w:numId w:val="22"/>
        </w:numPr>
        <w:ind w:left="357" w:hanging="357"/>
      </w:pPr>
      <w:r w:rsidRPr="00886AEF">
        <w:rPr>
          <w:b/>
          <w:sz w:val="22"/>
        </w:rPr>
        <w:t>Zapis Class NowaKlasa extends StaraKlasa oznacza:</w:t>
      </w:r>
    </w:p>
    <w:permStart w:id="630281972" w:edGrp="everyone"/>
    <w:p w14:paraId="2D0AEAB9" w14:textId="743542AC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617256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630281972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Dziedziczenie klasy StaraKlasa przez klasę NowaKlasa</w:t>
      </w:r>
    </w:p>
    <w:permStart w:id="1095384963" w:edGrp="everyone"/>
    <w:p w14:paraId="16DB7A4D" w14:textId="70C77DD3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60388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095384963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Dziedziczenie klasy java.util przez klasę NowaKlasa</w:t>
      </w:r>
    </w:p>
    <w:permStart w:id="1981546585" w:edGrp="everyone"/>
    <w:p w14:paraId="7CEF8D32" w14:textId="55A85FD8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364526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981546585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Wielowątkowość programu</w:t>
      </w:r>
    </w:p>
    <w:permStart w:id="2098995121" w:edGrp="everyone"/>
    <w:p w14:paraId="0D08C455" w14:textId="77AE4F40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901966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2098995121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Polimorfizm</w:t>
      </w:r>
    </w:p>
    <w:p w14:paraId="2460AC73" w14:textId="3E083604" w:rsidR="008D119C" w:rsidRPr="00C8555C" w:rsidRDefault="008D119C" w:rsidP="008D119C">
      <w:pPr>
        <w:jc w:val="right"/>
        <w:rPr>
          <w:sz w:val="22"/>
        </w:rPr>
      </w:pPr>
      <w:r>
        <w:t xml:space="preserve">Liczba punktów: </w:t>
      </w:r>
      <w:permStart w:id="803697966" w:edGrp="everyone"/>
      <w:r w:rsidRPr="008D119C">
        <w:rPr>
          <w:i/>
        </w:rPr>
        <w:t xml:space="preserve"> </w:t>
      </w:r>
      <w:r>
        <w:rPr>
          <w:i/>
        </w:rPr>
        <w:t>_____</w:t>
      </w:r>
      <w:permEnd w:id="803697966"/>
    </w:p>
    <w:p w14:paraId="4215F5D8" w14:textId="77777777" w:rsidR="008D119C" w:rsidRPr="00886AEF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 xml:space="preserve">Klasa w </w:t>
      </w:r>
      <w:r>
        <w:rPr>
          <w:b/>
          <w:sz w:val="22"/>
        </w:rPr>
        <w:t>Groovy</w:t>
      </w:r>
      <w:r w:rsidRPr="00886AEF">
        <w:rPr>
          <w:b/>
          <w:sz w:val="22"/>
        </w:rPr>
        <w:t xml:space="preserve"> powinna być:</w:t>
      </w:r>
    </w:p>
    <w:permStart w:id="753863874" w:edGrp="everyone"/>
    <w:p w14:paraId="5F852B25" w14:textId="09536FB8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86708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753863874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Zapisana w osobnym pliku</w:t>
      </w:r>
    </w:p>
    <w:permStart w:id="1980726676" w:edGrp="everyone"/>
    <w:p w14:paraId="12D515D1" w14:textId="00501E6C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42130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980726676"/>
      <w:r w:rsidR="008D119C">
        <w:rPr>
          <w:sz w:val="24"/>
        </w:rPr>
        <w:t xml:space="preserve">    </w:t>
      </w:r>
      <w:r w:rsidR="008D119C">
        <w:rPr>
          <w:sz w:val="22"/>
        </w:rPr>
        <w:t>Pisana zawsze dużą literą</w:t>
      </w:r>
    </w:p>
    <w:permStart w:id="1398828124" w:edGrp="everyone"/>
    <w:p w14:paraId="13B2B192" w14:textId="568FE662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62004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398828124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Przechowywana w folderze C:\</w:t>
      </w:r>
      <w:r w:rsidR="008D119C">
        <w:rPr>
          <w:sz w:val="22"/>
        </w:rPr>
        <w:t>Groovy</w:t>
      </w:r>
    </w:p>
    <w:permStart w:id="106174732" w:edGrp="everyone"/>
    <w:p w14:paraId="4952DBD2" w14:textId="75EA4E28" w:rsidR="008D119C" w:rsidRPr="00886AEF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754209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06174732"/>
      <w:r w:rsidR="008D119C">
        <w:rPr>
          <w:sz w:val="24"/>
        </w:rPr>
        <w:t xml:space="preserve">    </w:t>
      </w:r>
      <w:r w:rsidR="008D119C" w:rsidRPr="00886AEF">
        <w:rPr>
          <w:sz w:val="22"/>
        </w:rPr>
        <w:t>Zagnieżdżona w nawiasach kwadratowych</w:t>
      </w:r>
    </w:p>
    <w:p w14:paraId="30FAA1D3" w14:textId="17BDA1D3" w:rsidR="008D119C" w:rsidRDefault="008D119C" w:rsidP="008D119C">
      <w:pPr>
        <w:jc w:val="right"/>
        <w:rPr>
          <w:i/>
        </w:rPr>
      </w:pPr>
      <w:r>
        <w:t xml:space="preserve">Liczba punktów:  </w:t>
      </w:r>
      <w:permStart w:id="876627853" w:edGrp="everyone"/>
      <w:r>
        <w:rPr>
          <w:i/>
        </w:rPr>
        <w:t>_____</w:t>
      </w:r>
    </w:p>
    <w:permEnd w:id="876627853"/>
    <w:p w14:paraId="60F5D126" w14:textId="77777777" w:rsidR="008D119C" w:rsidRDefault="008D119C" w:rsidP="008D119C">
      <w:pPr>
        <w:jc w:val="right"/>
      </w:pPr>
    </w:p>
    <w:p w14:paraId="6A0FCF51" w14:textId="60569D1C" w:rsidR="008D119C" w:rsidRPr="00D504D0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ętla for each to konstrukcja</w:t>
      </w:r>
    </w:p>
    <w:permStart w:id="1136338333" w:edGrp="everyone"/>
    <w:p w14:paraId="0EAD1315" w14:textId="19C6E5DC" w:rsidR="008D119C" w:rsidRPr="00D504D0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674655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136338333"/>
      <w:r w:rsidR="008D119C">
        <w:rPr>
          <w:sz w:val="24"/>
        </w:rPr>
        <w:t xml:space="preserve">    </w:t>
      </w:r>
      <w:r w:rsidR="008D119C" w:rsidRPr="00D504D0">
        <w:rPr>
          <w:sz w:val="22"/>
        </w:rPr>
        <w:t>która pozwala na wybiórcze przeglądanie iloczynów kartezjańskich dwóch tabel</w:t>
      </w:r>
    </w:p>
    <w:permStart w:id="2121406448" w:edGrp="everyone"/>
    <w:p w14:paraId="20C1BFCF" w14:textId="3B9F5DF9" w:rsidR="008D119C" w:rsidRPr="00D504D0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97889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2121406448"/>
      <w:r w:rsidR="008D119C">
        <w:rPr>
          <w:sz w:val="24"/>
        </w:rPr>
        <w:t xml:space="preserve">    </w:t>
      </w:r>
      <w:r w:rsidR="008D119C" w:rsidRPr="00D504D0">
        <w:rPr>
          <w:sz w:val="22"/>
        </w:rPr>
        <w:t>która pozwala na sekwencyjne przeglądanie różnych zbiorów danych.</w:t>
      </w:r>
    </w:p>
    <w:permStart w:id="654654348" w:edGrp="everyone"/>
    <w:p w14:paraId="43E81DFF" w14:textId="207BC63A" w:rsidR="008D119C" w:rsidRPr="00D504D0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86587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654654348"/>
      <w:r w:rsidR="008D119C">
        <w:rPr>
          <w:sz w:val="24"/>
        </w:rPr>
        <w:t xml:space="preserve">    </w:t>
      </w:r>
      <w:r w:rsidR="008D119C" w:rsidRPr="00D504D0">
        <w:rPr>
          <w:sz w:val="22"/>
        </w:rPr>
        <w:t>która pozwala na sekwencyjne przeglądanie tablic</w:t>
      </w:r>
    </w:p>
    <w:permStart w:id="1498233147" w:edGrp="everyone"/>
    <w:p w14:paraId="3AD3A983" w14:textId="230046AA" w:rsidR="008D119C" w:rsidRPr="00D504D0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7137255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498233147"/>
      <w:r w:rsidR="008D119C">
        <w:rPr>
          <w:sz w:val="24"/>
        </w:rPr>
        <w:t xml:space="preserve">    </w:t>
      </w:r>
      <w:r w:rsidR="008D119C" w:rsidRPr="00D504D0">
        <w:rPr>
          <w:sz w:val="22"/>
        </w:rPr>
        <w:t>nie istnieje w języku Java</w:t>
      </w:r>
    </w:p>
    <w:p w14:paraId="651AD351" w14:textId="3851D636" w:rsidR="008D119C" w:rsidRPr="00D504D0" w:rsidRDefault="008D119C" w:rsidP="008D119C">
      <w:pPr>
        <w:jc w:val="right"/>
      </w:pPr>
      <w:r>
        <w:t xml:space="preserve">Liczba punktów:  </w:t>
      </w:r>
      <w:permStart w:id="1275207072" w:edGrp="everyone"/>
      <w:r>
        <w:rPr>
          <w:i/>
        </w:rPr>
        <w:t>_____</w:t>
      </w:r>
      <w:permEnd w:id="1275207072"/>
    </w:p>
    <w:p w14:paraId="5129A444" w14:textId="77777777" w:rsidR="008D119C" w:rsidRPr="00D504D0" w:rsidRDefault="008D119C" w:rsidP="008D119C">
      <w:pPr>
        <w:jc w:val="right"/>
      </w:pPr>
    </w:p>
    <w:p w14:paraId="3088BA44" w14:textId="77777777" w:rsidR="008D119C" w:rsidRPr="00D504D0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Instrukcje sterujące występujące w Języku Java</w:t>
      </w:r>
      <w:r>
        <w:rPr>
          <w:b/>
          <w:sz w:val="22"/>
        </w:rPr>
        <w:t>/Groovy</w:t>
      </w:r>
      <w:r w:rsidRPr="00D504D0">
        <w:rPr>
          <w:b/>
          <w:sz w:val="22"/>
        </w:rPr>
        <w:t xml:space="preserve"> to:</w:t>
      </w:r>
    </w:p>
    <w:permStart w:id="1872123555" w:edGrp="everyone"/>
    <w:p w14:paraId="2EEAC637" w14:textId="23D1FE16" w:rsidR="008D119C" w:rsidRPr="00F67828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243346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F67828">
        <w:rPr>
          <w:lang w:val="en-US"/>
        </w:rPr>
        <w:t xml:space="preserve"> </w:t>
      </w:r>
      <w:permEnd w:id="1872123555"/>
      <w:r w:rsidR="008D119C" w:rsidRPr="00F67828">
        <w:rPr>
          <w:sz w:val="24"/>
          <w:lang w:val="en-US"/>
        </w:rPr>
        <w:t xml:space="preserve">    </w:t>
      </w:r>
      <w:r w:rsidR="008D119C" w:rsidRPr="00F67828">
        <w:rPr>
          <w:sz w:val="22"/>
          <w:lang w:val="en-US"/>
        </w:rPr>
        <w:t>Select case</w:t>
      </w:r>
    </w:p>
    <w:permStart w:id="162795924" w:edGrp="everyone"/>
    <w:p w14:paraId="7FC2F7F4" w14:textId="7C7A3E94" w:rsidR="008D119C" w:rsidRPr="00F67828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869986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F67828">
        <w:rPr>
          <w:lang w:val="en-US"/>
        </w:rPr>
        <w:t xml:space="preserve"> </w:t>
      </w:r>
      <w:permEnd w:id="162795924"/>
      <w:r w:rsidR="008D119C" w:rsidRPr="00F67828">
        <w:rPr>
          <w:sz w:val="24"/>
          <w:lang w:val="en-US"/>
        </w:rPr>
        <w:t xml:space="preserve">    </w:t>
      </w:r>
      <w:r w:rsidR="008D119C" w:rsidRPr="00F67828">
        <w:rPr>
          <w:sz w:val="22"/>
          <w:lang w:val="en-US"/>
        </w:rPr>
        <w:t>Switch</w:t>
      </w:r>
    </w:p>
    <w:permStart w:id="753738571" w:edGrp="everyone"/>
    <w:p w14:paraId="75AF52E2" w14:textId="2D6DBDB2" w:rsidR="008D119C" w:rsidRPr="00F67828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1615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F67828">
        <w:rPr>
          <w:lang w:val="en-US"/>
        </w:rPr>
        <w:t xml:space="preserve"> </w:t>
      </w:r>
      <w:permEnd w:id="753738571"/>
      <w:r w:rsidR="008D119C" w:rsidRPr="00F67828">
        <w:rPr>
          <w:sz w:val="24"/>
          <w:lang w:val="en-US"/>
        </w:rPr>
        <w:t xml:space="preserve">    </w:t>
      </w:r>
      <w:r w:rsidR="008D119C" w:rsidRPr="00F67828">
        <w:rPr>
          <w:sz w:val="22"/>
          <w:lang w:val="en-US"/>
        </w:rPr>
        <w:t>If</w:t>
      </w:r>
    </w:p>
    <w:permStart w:id="1438264558" w:edGrp="everyone"/>
    <w:p w14:paraId="620BA30F" w14:textId="0DE0D378" w:rsidR="008D119C" w:rsidRPr="00F67828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0864937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F67828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F67828">
        <w:rPr>
          <w:lang w:val="en-US"/>
        </w:rPr>
        <w:t xml:space="preserve"> </w:t>
      </w:r>
      <w:permEnd w:id="1438264558"/>
      <w:r w:rsidR="008D119C" w:rsidRPr="00F67828">
        <w:rPr>
          <w:sz w:val="24"/>
          <w:lang w:val="en-US"/>
        </w:rPr>
        <w:t xml:space="preserve">    </w:t>
      </w:r>
      <w:r w:rsidR="008D119C" w:rsidRPr="00F67828">
        <w:rPr>
          <w:sz w:val="22"/>
          <w:lang w:val="en-US"/>
        </w:rPr>
        <w:t>Return</w:t>
      </w:r>
    </w:p>
    <w:p w14:paraId="737B5322" w14:textId="72F104BF" w:rsidR="008D119C" w:rsidRPr="00F67828" w:rsidRDefault="008D119C" w:rsidP="008D119C">
      <w:pPr>
        <w:jc w:val="right"/>
        <w:rPr>
          <w:i/>
          <w:lang w:val="en-US"/>
        </w:rPr>
      </w:pPr>
      <w:proofErr w:type="spellStart"/>
      <w:r w:rsidRPr="00F67828">
        <w:rPr>
          <w:lang w:val="en-US"/>
        </w:rPr>
        <w:t>Liczba</w:t>
      </w:r>
      <w:proofErr w:type="spellEnd"/>
      <w:r w:rsidRPr="00F67828">
        <w:rPr>
          <w:lang w:val="en-US"/>
        </w:rPr>
        <w:t xml:space="preserve"> </w:t>
      </w:r>
      <w:proofErr w:type="spellStart"/>
      <w:r w:rsidRPr="00F67828">
        <w:rPr>
          <w:lang w:val="en-US"/>
        </w:rPr>
        <w:t>punktów</w:t>
      </w:r>
      <w:proofErr w:type="spellEnd"/>
      <w:r w:rsidRPr="00F67828">
        <w:rPr>
          <w:lang w:val="en-US"/>
        </w:rPr>
        <w:t xml:space="preserve">:  </w:t>
      </w:r>
      <w:permStart w:id="1379820028" w:edGrp="everyone"/>
      <w:r w:rsidRPr="00F67828">
        <w:rPr>
          <w:i/>
          <w:lang w:val="en-US"/>
        </w:rPr>
        <w:t>_____</w:t>
      </w:r>
    </w:p>
    <w:permEnd w:id="1379820028"/>
    <w:p w14:paraId="234FF6AB" w14:textId="77777777" w:rsidR="008D119C" w:rsidRPr="00F67828" w:rsidRDefault="008D119C" w:rsidP="008D119C">
      <w:pPr>
        <w:jc w:val="right"/>
        <w:rPr>
          <w:lang w:val="en-US"/>
        </w:rPr>
      </w:pPr>
    </w:p>
    <w:p w14:paraId="10A184C1" w14:textId="77777777" w:rsidR="008D119C" w:rsidRPr="007666B1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 w:rsidRPr="007666B1">
        <w:rPr>
          <w:b/>
          <w:sz w:val="22"/>
        </w:rPr>
        <w:t xml:space="preserve">Typ </w:t>
      </w:r>
      <w:proofErr w:type="spellStart"/>
      <w:r w:rsidRPr="007666B1">
        <w:rPr>
          <w:b/>
          <w:sz w:val="22"/>
        </w:rPr>
        <w:t>enum</w:t>
      </w:r>
      <w:proofErr w:type="spellEnd"/>
    </w:p>
    <w:permStart w:id="1449423274" w:edGrp="everyone"/>
    <w:p w14:paraId="70F58FF4" w14:textId="7CC017F6" w:rsidR="008D119C" w:rsidRPr="007666B1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776981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449423274"/>
      <w:r w:rsidR="008D119C">
        <w:rPr>
          <w:sz w:val="24"/>
        </w:rPr>
        <w:t xml:space="preserve">    </w:t>
      </w:r>
      <w:r w:rsidR="008D119C" w:rsidRPr="007666B1">
        <w:rPr>
          <w:sz w:val="22"/>
        </w:rPr>
        <w:t xml:space="preserve">Nie istnieje w języku </w:t>
      </w:r>
      <w:r w:rsidR="008D119C">
        <w:rPr>
          <w:sz w:val="22"/>
        </w:rPr>
        <w:t>Grovy</w:t>
      </w:r>
    </w:p>
    <w:permStart w:id="914953678" w:edGrp="everyone"/>
    <w:p w14:paraId="17A08558" w14:textId="60A855EF" w:rsidR="008D119C" w:rsidRPr="007666B1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116764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914953678"/>
      <w:r w:rsidR="008D119C">
        <w:rPr>
          <w:sz w:val="24"/>
        </w:rPr>
        <w:t xml:space="preserve">    </w:t>
      </w:r>
      <w:r w:rsidR="008D119C" w:rsidRPr="007666B1">
        <w:rPr>
          <w:sz w:val="22"/>
        </w:rPr>
        <w:t>Pozwala on na definiowane wybranego zbioru możliwych wartości.</w:t>
      </w:r>
    </w:p>
    <w:permStart w:id="111049806" w:edGrp="everyone"/>
    <w:p w14:paraId="042844A2" w14:textId="19C5C3BE" w:rsidR="008D119C" w:rsidRPr="007666B1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38160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11049806"/>
      <w:r w:rsidR="008D119C">
        <w:rPr>
          <w:sz w:val="24"/>
        </w:rPr>
        <w:t xml:space="preserve">    </w:t>
      </w:r>
      <w:r w:rsidR="008D119C" w:rsidRPr="007666B1">
        <w:rPr>
          <w:sz w:val="22"/>
        </w:rPr>
        <w:t xml:space="preserve">Pozwala on na definiowane </w:t>
      </w:r>
      <w:r w:rsidR="008D119C">
        <w:rPr>
          <w:sz w:val="22"/>
        </w:rPr>
        <w:t>iteracji</w:t>
      </w:r>
    </w:p>
    <w:permStart w:id="1529694107" w:edGrp="everyone"/>
    <w:p w14:paraId="17DDAF27" w14:textId="1B2D2454" w:rsidR="008D119C" w:rsidRPr="007666B1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23023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529694107"/>
      <w:r w:rsidR="008D119C">
        <w:rPr>
          <w:sz w:val="24"/>
        </w:rPr>
        <w:t xml:space="preserve">    </w:t>
      </w:r>
      <w:r w:rsidR="008D119C" w:rsidRPr="007666B1">
        <w:rPr>
          <w:sz w:val="22"/>
        </w:rPr>
        <w:t>Pozwala na definiowanie klasy abstrakcyjnej</w:t>
      </w:r>
    </w:p>
    <w:p w14:paraId="2E48FDA0" w14:textId="75D6233F" w:rsidR="008D119C" w:rsidRDefault="008D119C" w:rsidP="008D119C">
      <w:pPr>
        <w:jc w:val="right"/>
        <w:rPr>
          <w:i/>
        </w:rPr>
      </w:pPr>
      <w:r>
        <w:t xml:space="preserve">Liczba punktów: </w:t>
      </w:r>
      <w:permStart w:id="1906801855" w:edGrp="everyone"/>
      <w:r w:rsidRPr="008D119C">
        <w:rPr>
          <w:i/>
        </w:rPr>
        <w:t xml:space="preserve"> </w:t>
      </w:r>
      <w:r>
        <w:rPr>
          <w:i/>
        </w:rPr>
        <w:t>_____</w:t>
      </w:r>
    </w:p>
    <w:permEnd w:id="1906801855"/>
    <w:p w14:paraId="33130D31" w14:textId="77777777" w:rsidR="008D119C" w:rsidRDefault="008D119C" w:rsidP="008D119C">
      <w:pPr>
        <w:jc w:val="right"/>
      </w:pPr>
    </w:p>
    <w:p w14:paraId="2F18E8BE" w14:textId="77777777" w:rsidR="008D119C" w:rsidRPr="007666B1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>
        <w:rPr>
          <w:b/>
          <w:sz w:val="22"/>
        </w:rPr>
        <w:t>W języku Groovy obiekt Numbers posioada następujące metody</w:t>
      </w:r>
    </w:p>
    <w:permStart w:id="1536454842" w:edGrp="everyone"/>
    <w:p w14:paraId="0F9AB453" w14:textId="7FA08C4E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691722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536454842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Calculate()</w:t>
      </w:r>
    </w:p>
    <w:permStart w:id="1157112004" w:edGrp="everyone"/>
    <w:p w14:paraId="3D0490EB" w14:textId="2B2D5A66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17045516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157112004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compareTo()</w:t>
      </w:r>
    </w:p>
    <w:permStart w:id="163979682" w:edGrp="everyone"/>
    <w:p w14:paraId="73386D1F" w14:textId="3407E32E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199447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63979682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rotateTo()</w:t>
      </w:r>
    </w:p>
    <w:permStart w:id="334260921" w:edGrp="everyone"/>
    <w:p w14:paraId="56BF31BA" w14:textId="6AC30E97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1531301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334260921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abs()</w:t>
      </w:r>
    </w:p>
    <w:p w14:paraId="3E649358" w14:textId="4C85B8CE" w:rsidR="008D119C" w:rsidRPr="008D119C" w:rsidRDefault="008D119C" w:rsidP="008D119C">
      <w:pPr>
        <w:jc w:val="right"/>
        <w:rPr>
          <w:lang w:val="en-US"/>
        </w:rPr>
      </w:pPr>
      <w:r w:rsidRPr="008D119C">
        <w:rPr>
          <w:lang w:val="en-US"/>
        </w:rPr>
        <w:t xml:space="preserve">Liczba punktów:  </w:t>
      </w:r>
      <w:permStart w:id="1817866850" w:edGrp="everyone"/>
      <w:r w:rsidRPr="008D119C">
        <w:rPr>
          <w:i/>
          <w:lang w:val="en-US"/>
        </w:rPr>
        <w:t>_____</w:t>
      </w:r>
      <w:permEnd w:id="1817866850"/>
    </w:p>
    <w:p w14:paraId="33757A53" w14:textId="77777777" w:rsidR="008D119C" w:rsidRPr="007666B1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>
        <w:rPr>
          <w:b/>
          <w:sz w:val="22"/>
        </w:rPr>
        <w:t>W języku Groovy obiekt Lists(tablice jednowymiarowe) posiada metody</w:t>
      </w:r>
    </w:p>
    <w:permStart w:id="1280855807" w:edGrp="everyone"/>
    <w:p w14:paraId="5BB27A84" w14:textId="0BC2584D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293639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280855807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newList()</w:t>
      </w:r>
    </w:p>
    <w:permStart w:id="1087184542" w:edGrp="everyone"/>
    <w:p w14:paraId="6912F164" w14:textId="31258DDC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443620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087184542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isEmpty()</w:t>
      </w:r>
    </w:p>
    <w:permStart w:id="1843291191" w:edGrp="everyone"/>
    <w:p w14:paraId="16C3888F" w14:textId="2DE98608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400213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1843291191"/>
      <w:r w:rsidR="008D119C">
        <w:rPr>
          <w:sz w:val="24"/>
        </w:rPr>
        <w:t xml:space="preserve">    </w:t>
      </w:r>
      <w:r w:rsidR="008D119C" w:rsidRPr="008D119C">
        <w:rPr>
          <w:sz w:val="22"/>
          <w:lang w:val="en-US"/>
        </w:rPr>
        <w:t>plus()</w:t>
      </w:r>
    </w:p>
    <w:permStart w:id="195102259" w:edGrp="everyone"/>
    <w:p w14:paraId="665A99C2" w14:textId="5A7C77F7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12302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95102259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reverse()</w:t>
      </w:r>
    </w:p>
    <w:p w14:paraId="41225EEF" w14:textId="789CFBE9" w:rsidR="008D119C" w:rsidRPr="008D119C" w:rsidRDefault="008D119C" w:rsidP="008D119C">
      <w:pPr>
        <w:jc w:val="right"/>
        <w:rPr>
          <w:lang w:val="en-US"/>
        </w:rPr>
      </w:pPr>
      <w:r w:rsidRPr="008D119C">
        <w:rPr>
          <w:lang w:val="en-US"/>
        </w:rPr>
        <w:t xml:space="preserve">Liczba punktów: </w:t>
      </w:r>
      <w:permStart w:id="1425368946" w:edGrp="everyone"/>
      <w:r w:rsidRPr="008D119C">
        <w:rPr>
          <w:i/>
          <w:lang w:val="en-US"/>
        </w:rPr>
        <w:t>_____</w:t>
      </w:r>
      <w:permEnd w:id="1425368946"/>
    </w:p>
    <w:p w14:paraId="58443485" w14:textId="77777777" w:rsidR="008D119C" w:rsidRPr="007666B1" w:rsidRDefault="008D119C" w:rsidP="008D119C">
      <w:pPr>
        <w:keepNext/>
        <w:numPr>
          <w:ilvl w:val="0"/>
          <w:numId w:val="22"/>
        </w:numPr>
        <w:ind w:left="357" w:hanging="357"/>
        <w:rPr>
          <w:b/>
          <w:sz w:val="22"/>
        </w:rPr>
      </w:pPr>
      <w:r>
        <w:rPr>
          <w:b/>
          <w:sz w:val="22"/>
        </w:rPr>
        <w:t>Do obsługi wyjątków stosujemy instrukcję:</w:t>
      </w:r>
    </w:p>
    <w:permStart w:id="820122706" w:edGrp="everyone"/>
    <w:p w14:paraId="469F5795" w14:textId="1C1A1F0D" w:rsidR="008D119C" w:rsidRPr="007666B1" w:rsidRDefault="00D415ED" w:rsidP="008D119C">
      <w:pPr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401643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D119C">
        <w:t xml:space="preserve"> </w:t>
      </w:r>
      <w:permEnd w:id="820122706"/>
      <w:r w:rsidR="008D119C">
        <w:rPr>
          <w:sz w:val="24"/>
        </w:rPr>
        <w:t xml:space="preserve">    </w:t>
      </w:r>
      <w:r w:rsidR="008D119C" w:rsidRPr="007666B1">
        <w:rPr>
          <w:sz w:val="22"/>
        </w:rPr>
        <w:t>Nie istnieje</w:t>
      </w:r>
      <w:r w:rsidR="008D119C">
        <w:rPr>
          <w:sz w:val="22"/>
        </w:rPr>
        <w:t xml:space="preserve"> taka instrukcja</w:t>
      </w:r>
      <w:r w:rsidR="008D119C" w:rsidRPr="007666B1">
        <w:rPr>
          <w:sz w:val="22"/>
        </w:rPr>
        <w:t xml:space="preserve"> w język</w:t>
      </w:r>
      <w:r w:rsidR="008D119C">
        <w:rPr>
          <w:sz w:val="22"/>
        </w:rPr>
        <w:t>ach:</w:t>
      </w:r>
      <w:r w:rsidR="008D119C" w:rsidRPr="007666B1">
        <w:rPr>
          <w:sz w:val="22"/>
        </w:rPr>
        <w:t xml:space="preserve"> Java</w:t>
      </w:r>
      <w:r w:rsidR="008D119C">
        <w:rPr>
          <w:sz w:val="22"/>
        </w:rPr>
        <w:t>, Groovy</w:t>
      </w:r>
    </w:p>
    <w:permStart w:id="1232739431" w:edGrp="everyone"/>
    <w:p w14:paraId="69EFD9E6" w14:textId="1F11B574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6490955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232739431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Try - catch</w:t>
      </w:r>
    </w:p>
    <w:permStart w:id="1974616691" w:edGrp="everyone"/>
    <w:p w14:paraId="3187468A" w14:textId="011C61C0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1788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974616691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Error</w:t>
      </w:r>
    </w:p>
    <w:permStart w:id="1974880226" w:edGrp="everyone"/>
    <w:p w14:paraId="2DA9EAE2" w14:textId="0FEF99E9" w:rsidR="008D119C" w:rsidRPr="008D119C" w:rsidRDefault="00D415ED" w:rsidP="008D119C">
      <w:pPr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908187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D119C" w:rsidRPr="008D119C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D119C" w:rsidRPr="008D119C">
        <w:rPr>
          <w:lang w:val="en-US"/>
        </w:rPr>
        <w:t xml:space="preserve"> </w:t>
      </w:r>
      <w:permEnd w:id="1974880226"/>
      <w:r w:rsidR="008D119C" w:rsidRPr="008D119C">
        <w:rPr>
          <w:sz w:val="24"/>
          <w:lang w:val="en-US"/>
        </w:rPr>
        <w:t xml:space="preserve">    </w:t>
      </w:r>
      <w:r w:rsidR="008D119C" w:rsidRPr="008D119C">
        <w:rPr>
          <w:sz w:val="22"/>
          <w:lang w:val="en-US"/>
        </w:rPr>
        <w:t>If - else</w:t>
      </w:r>
    </w:p>
    <w:p w14:paraId="05CB51E1" w14:textId="7DDC2F0F" w:rsidR="008C0C14" w:rsidRPr="008D119C" w:rsidRDefault="008D119C" w:rsidP="000C0D6C">
      <w:pPr>
        <w:jc w:val="right"/>
        <w:rPr>
          <w:i/>
          <w:lang w:val="en-US"/>
        </w:rPr>
      </w:pPr>
      <w:r w:rsidRPr="008D119C">
        <w:rPr>
          <w:lang w:val="en-US"/>
        </w:rPr>
        <w:t xml:space="preserve">Liczba punktów: </w:t>
      </w:r>
      <w:permStart w:id="1980503110" w:edGrp="everyone"/>
      <w:r w:rsidRPr="008D119C">
        <w:rPr>
          <w:i/>
          <w:lang w:val="en-US"/>
        </w:rPr>
        <w:t>_____</w:t>
      </w:r>
      <w:permEnd w:id="1980503110"/>
    </w:p>
    <w:sectPr w:rsidR="008C0C14" w:rsidRPr="008D119C" w:rsidSect="00DA6AB9">
      <w:headerReference w:type="default" r:id="rId7"/>
      <w:footerReference w:type="default" r:id="rId8"/>
      <w:pgSz w:w="11907" w:h="16840"/>
      <w:pgMar w:top="851" w:right="1418" w:bottom="426" w:left="1418" w:header="708" w:footer="4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568E" w14:textId="77777777" w:rsidR="00D415ED" w:rsidRDefault="00D415ED">
      <w:r>
        <w:separator/>
      </w:r>
    </w:p>
  </w:endnote>
  <w:endnote w:type="continuationSeparator" w:id="0">
    <w:p w14:paraId="02BE748D" w14:textId="77777777" w:rsidR="00D415ED" w:rsidRDefault="00D4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87676" w14:textId="77777777" w:rsidR="008C0C14" w:rsidRDefault="00690D45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 w:rsidR="008C0C14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E39F1">
      <w:rPr>
        <w:rStyle w:val="Numerstrony"/>
        <w:noProof/>
      </w:rPr>
      <w:t>2</w:t>
    </w:r>
    <w:r>
      <w:rPr>
        <w:rStyle w:val="Numerstrony"/>
      </w:rPr>
      <w:fldChar w:fldCharType="end"/>
    </w:r>
  </w:p>
  <w:p w14:paraId="5F9569ED" w14:textId="77777777" w:rsidR="008C0C14" w:rsidRDefault="008C0C14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rFonts w:ascii="Arial" w:hAnsi="Arial"/>
        <w:sz w:val="16"/>
      </w:rPr>
      <w:tab/>
    </w:r>
  </w:p>
  <w:p w14:paraId="020D99DE" w14:textId="77777777" w:rsidR="008C0C14" w:rsidRDefault="008C0C14">
    <w:pPr>
      <w:pStyle w:val="Stopka"/>
      <w:ind w:left="547" w:right="547"/>
      <w:jc w:val="center"/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Bookman Old Style" w:hAnsi="Bookman Old Style"/>
        <w:smallCaps/>
        <w:sz w:val="16"/>
        <w:szCs w:val="16"/>
      </w:rPr>
      <w:sym w:font="Symbol" w:char="F0B7"/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Bookman Old Style" w:hAnsi="Bookman Old Style"/>
        <w:smallCaps/>
        <w:sz w:val="16"/>
        <w:szCs w:val="16"/>
      </w:rPr>
      <w:sym w:font="Symbol" w:char="F0B7"/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Bookman Old Style" w:hAnsi="Bookman Old Style"/>
        <w:smallCaps/>
        <w:sz w:val="16"/>
        <w:szCs w:val="16"/>
      </w:rPr>
      <w:sym w:font="Symbol" w:char="F0B7"/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Bookman Old Style" w:hAnsi="Bookman Old Style"/>
        <w:smallCaps/>
        <w:sz w:val="16"/>
        <w:szCs w:val="16"/>
      </w:rPr>
      <w:sym w:font="Symbol" w:char="F0B7"/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Bookman Old Style" w:hAnsi="Bookman Old Style"/>
        <w:smallCaps/>
        <w:sz w:val="16"/>
        <w:szCs w:val="16"/>
      </w:rPr>
      <w:sym w:font="Symbol" w:char="F0B7"/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330B8" w14:textId="77777777" w:rsidR="00D415ED" w:rsidRDefault="00D415ED">
      <w:r>
        <w:separator/>
      </w:r>
    </w:p>
  </w:footnote>
  <w:footnote w:type="continuationSeparator" w:id="0">
    <w:p w14:paraId="50BF41F7" w14:textId="77777777" w:rsidR="00D415ED" w:rsidRDefault="00D41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B1958" w14:textId="77777777" w:rsidR="008C0C14" w:rsidRDefault="008C0C14" w:rsidP="00F37D62">
    <w:pPr>
      <w:pStyle w:val="Nagwek"/>
      <w:tabs>
        <w:tab w:val="clear" w:pos="9072"/>
      </w:tabs>
      <w:ind w:right="-285"/>
      <w:jc w:val="right"/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="00250EB1">
      <w:rPr>
        <w:rFonts w:ascii="Calibri" w:hAnsi="Calibri" w:cs="Tahoma"/>
        <w:b/>
        <w:bCs/>
        <w:noProof/>
      </w:rPr>
      <w:drawing>
        <wp:inline distT="0" distB="0" distL="0" distR="0" wp14:anchorId="0BC43F57" wp14:editId="02BEABD9">
          <wp:extent cx="2849245" cy="393700"/>
          <wp:effectExtent l="19050" t="0" r="8255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9245" cy="39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50A4A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21368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OSOWZdIUZbZ3LaGxEd7OUAw8N7nl3keTQXp6DUbbwwxHPSD9OHugDMWIjCNcOda0LPVGxulwf+dtftUnvjz0GA==" w:salt="7Wj6Pib3G2KlyvZhUa860g==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57"/>
    <w:rsid w:val="0000264D"/>
    <w:rsid w:val="000375A8"/>
    <w:rsid w:val="0005590A"/>
    <w:rsid w:val="00071C98"/>
    <w:rsid w:val="00095FD2"/>
    <w:rsid w:val="000A538E"/>
    <w:rsid w:val="000C0D6C"/>
    <w:rsid w:val="000F443C"/>
    <w:rsid w:val="001751BE"/>
    <w:rsid w:val="00182306"/>
    <w:rsid w:val="001871B5"/>
    <w:rsid w:val="001940C2"/>
    <w:rsid w:val="00197BE7"/>
    <w:rsid w:val="001C1EAB"/>
    <w:rsid w:val="001C5FBE"/>
    <w:rsid w:val="001F1EBA"/>
    <w:rsid w:val="001F4C54"/>
    <w:rsid w:val="001F5212"/>
    <w:rsid w:val="0020446A"/>
    <w:rsid w:val="0023137E"/>
    <w:rsid w:val="00233525"/>
    <w:rsid w:val="0025026C"/>
    <w:rsid w:val="00250EB1"/>
    <w:rsid w:val="002562FC"/>
    <w:rsid w:val="002A54CD"/>
    <w:rsid w:val="002C043F"/>
    <w:rsid w:val="002C1512"/>
    <w:rsid w:val="002D0F37"/>
    <w:rsid w:val="002E759F"/>
    <w:rsid w:val="00305CD4"/>
    <w:rsid w:val="0031521A"/>
    <w:rsid w:val="00320D83"/>
    <w:rsid w:val="00323A2F"/>
    <w:rsid w:val="00323B40"/>
    <w:rsid w:val="00327BC0"/>
    <w:rsid w:val="00335957"/>
    <w:rsid w:val="00340629"/>
    <w:rsid w:val="003554F9"/>
    <w:rsid w:val="003A2B3D"/>
    <w:rsid w:val="003B0155"/>
    <w:rsid w:val="003D127A"/>
    <w:rsid w:val="0040340E"/>
    <w:rsid w:val="00432F1E"/>
    <w:rsid w:val="0043612F"/>
    <w:rsid w:val="0044114B"/>
    <w:rsid w:val="004602C5"/>
    <w:rsid w:val="004617DC"/>
    <w:rsid w:val="0049223E"/>
    <w:rsid w:val="00494962"/>
    <w:rsid w:val="00495B08"/>
    <w:rsid w:val="004B7B37"/>
    <w:rsid w:val="004C6005"/>
    <w:rsid w:val="004C6557"/>
    <w:rsid w:val="00532920"/>
    <w:rsid w:val="00551386"/>
    <w:rsid w:val="00597A57"/>
    <w:rsid w:val="005A2981"/>
    <w:rsid w:val="005D637C"/>
    <w:rsid w:val="005F2724"/>
    <w:rsid w:val="005F529D"/>
    <w:rsid w:val="00601500"/>
    <w:rsid w:val="00607F26"/>
    <w:rsid w:val="00621AC4"/>
    <w:rsid w:val="00651FCA"/>
    <w:rsid w:val="00657D62"/>
    <w:rsid w:val="00674166"/>
    <w:rsid w:val="00684F67"/>
    <w:rsid w:val="00690D45"/>
    <w:rsid w:val="006963D3"/>
    <w:rsid w:val="00714483"/>
    <w:rsid w:val="007200D9"/>
    <w:rsid w:val="007254EC"/>
    <w:rsid w:val="00727256"/>
    <w:rsid w:val="0077455B"/>
    <w:rsid w:val="00787A1A"/>
    <w:rsid w:val="007E1C02"/>
    <w:rsid w:val="007E6EA7"/>
    <w:rsid w:val="007F7767"/>
    <w:rsid w:val="008678CB"/>
    <w:rsid w:val="00881BDE"/>
    <w:rsid w:val="008C0C14"/>
    <w:rsid w:val="008D119C"/>
    <w:rsid w:val="008D6381"/>
    <w:rsid w:val="008D6FC4"/>
    <w:rsid w:val="008E5516"/>
    <w:rsid w:val="00913760"/>
    <w:rsid w:val="00913E4C"/>
    <w:rsid w:val="00932D6B"/>
    <w:rsid w:val="00944CBC"/>
    <w:rsid w:val="0094693F"/>
    <w:rsid w:val="00963FC8"/>
    <w:rsid w:val="009671A7"/>
    <w:rsid w:val="0098295F"/>
    <w:rsid w:val="009A08F2"/>
    <w:rsid w:val="009A15FD"/>
    <w:rsid w:val="009C3378"/>
    <w:rsid w:val="009E1A15"/>
    <w:rsid w:val="009E39F1"/>
    <w:rsid w:val="009F0B9D"/>
    <w:rsid w:val="00A2045A"/>
    <w:rsid w:val="00A74E56"/>
    <w:rsid w:val="00A92762"/>
    <w:rsid w:val="00AB19BE"/>
    <w:rsid w:val="00AB6F9A"/>
    <w:rsid w:val="00AC228C"/>
    <w:rsid w:val="00B12862"/>
    <w:rsid w:val="00B15AED"/>
    <w:rsid w:val="00B35D4C"/>
    <w:rsid w:val="00B751D2"/>
    <w:rsid w:val="00B9228E"/>
    <w:rsid w:val="00BA1F55"/>
    <w:rsid w:val="00BD154E"/>
    <w:rsid w:val="00BD413C"/>
    <w:rsid w:val="00BF3F17"/>
    <w:rsid w:val="00C03147"/>
    <w:rsid w:val="00C23F9B"/>
    <w:rsid w:val="00C40744"/>
    <w:rsid w:val="00C50DA8"/>
    <w:rsid w:val="00CD34EF"/>
    <w:rsid w:val="00CD34FF"/>
    <w:rsid w:val="00CE5F97"/>
    <w:rsid w:val="00D114E9"/>
    <w:rsid w:val="00D14E51"/>
    <w:rsid w:val="00D1553A"/>
    <w:rsid w:val="00D1707B"/>
    <w:rsid w:val="00D415ED"/>
    <w:rsid w:val="00D65413"/>
    <w:rsid w:val="00DA6AB9"/>
    <w:rsid w:val="00DC01EB"/>
    <w:rsid w:val="00DC4349"/>
    <w:rsid w:val="00DF1B95"/>
    <w:rsid w:val="00E01C27"/>
    <w:rsid w:val="00E03F53"/>
    <w:rsid w:val="00E4675B"/>
    <w:rsid w:val="00E7309B"/>
    <w:rsid w:val="00E86339"/>
    <w:rsid w:val="00ED75F6"/>
    <w:rsid w:val="00EE0547"/>
    <w:rsid w:val="00F32A03"/>
    <w:rsid w:val="00F37D62"/>
    <w:rsid w:val="00F67828"/>
    <w:rsid w:val="00FB2676"/>
    <w:rsid w:val="00FC427E"/>
    <w:rsid w:val="00FD21F2"/>
    <w:rsid w:val="00FE1296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89AF33"/>
  <w15:docId w15:val="{4ADF577C-BD98-43DE-9B7F-348712F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6AB9"/>
  </w:style>
  <w:style w:type="paragraph" w:styleId="Nagwek1">
    <w:name w:val="heading 1"/>
    <w:basedOn w:val="Normalny"/>
    <w:next w:val="Normalny"/>
    <w:link w:val="Nagwek1Znak"/>
    <w:uiPriority w:val="99"/>
    <w:qFormat/>
    <w:rsid w:val="00DA6AB9"/>
    <w:pPr>
      <w:keepNext/>
      <w:spacing w:before="120" w:after="6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DA6AB9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DA6AB9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12862"/>
    <w:rPr>
      <w:rFonts w:ascii="Cambria" w:hAnsi="Cambria" w:cs="Times New Roman"/>
      <w:b/>
      <w:kern w:val="32"/>
      <w:sz w:val="32"/>
    </w:rPr>
  </w:style>
  <w:style w:type="character" w:customStyle="1" w:styleId="Nagwek2Znak">
    <w:name w:val="Nagłówek 2 Znak"/>
    <w:link w:val="Nagwek2"/>
    <w:uiPriority w:val="99"/>
    <w:semiHidden/>
    <w:locked/>
    <w:rsid w:val="00B12862"/>
    <w:rPr>
      <w:rFonts w:ascii="Cambria" w:hAnsi="Cambria" w:cs="Times New Roman"/>
      <w:b/>
      <w:i/>
      <w:sz w:val="28"/>
    </w:rPr>
  </w:style>
  <w:style w:type="character" w:customStyle="1" w:styleId="Nagwek3Znak">
    <w:name w:val="Nagłówek 3 Znak"/>
    <w:link w:val="Nagwek3"/>
    <w:uiPriority w:val="99"/>
    <w:semiHidden/>
    <w:locked/>
    <w:rsid w:val="00B12862"/>
    <w:rPr>
      <w:rFonts w:ascii="Cambria" w:hAnsi="Cambria" w:cs="Times New Roman"/>
      <w:b/>
      <w:sz w:val="26"/>
    </w:rPr>
  </w:style>
  <w:style w:type="paragraph" w:customStyle="1" w:styleId="Punkt">
    <w:name w:val="Punkt"/>
    <w:basedOn w:val="Normalny"/>
    <w:uiPriority w:val="99"/>
    <w:rsid w:val="00DA6AB9"/>
    <w:pPr>
      <w:spacing w:before="240" w:after="120"/>
      <w:jc w:val="both"/>
    </w:pPr>
  </w:style>
  <w:style w:type="paragraph" w:styleId="Stopka">
    <w:name w:val="footer"/>
    <w:basedOn w:val="Normalny"/>
    <w:link w:val="StopkaZnak"/>
    <w:rsid w:val="00DA6AB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locked/>
    <w:rsid w:val="00B12862"/>
    <w:rPr>
      <w:rFonts w:cs="Times New Roman"/>
      <w:sz w:val="20"/>
    </w:rPr>
  </w:style>
  <w:style w:type="character" w:styleId="Numerstrony">
    <w:name w:val="page number"/>
    <w:uiPriority w:val="99"/>
    <w:rsid w:val="00DA6AB9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DA6AB9"/>
    <w:pPr>
      <w:tabs>
        <w:tab w:val="left" w:pos="3119"/>
      </w:tabs>
      <w:ind w:firstLine="708"/>
    </w:pPr>
    <w:rPr>
      <w:b/>
      <w:i/>
      <w:sz w:val="40"/>
    </w:rPr>
  </w:style>
  <w:style w:type="paragraph" w:styleId="Tekstpodstawowy">
    <w:name w:val="Body Text"/>
    <w:basedOn w:val="Normalny"/>
    <w:link w:val="TekstpodstawowyZnak"/>
    <w:uiPriority w:val="99"/>
    <w:rsid w:val="00DA6AB9"/>
    <w:pPr>
      <w:jc w:val="both"/>
    </w:pPr>
  </w:style>
  <w:style w:type="character" w:customStyle="1" w:styleId="TekstpodstawowyZnak">
    <w:name w:val="Tekst podstawowy Znak"/>
    <w:link w:val="Tekstpodstawowy"/>
    <w:uiPriority w:val="99"/>
    <w:semiHidden/>
    <w:locked/>
    <w:rsid w:val="00B12862"/>
    <w:rPr>
      <w:rFonts w:cs="Times New Roman"/>
      <w:sz w:val="20"/>
    </w:rPr>
  </w:style>
  <w:style w:type="paragraph" w:styleId="Mapadokumentu">
    <w:name w:val="Document Map"/>
    <w:basedOn w:val="Normalny"/>
    <w:link w:val="MapadokumentuZnak"/>
    <w:uiPriority w:val="99"/>
    <w:semiHidden/>
    <w:rsid w:val="00DA6AB9"/>
    <w:pPr>
      <w:shd w:val="clear" w:color="auto" w:fill="000080"/>
    </w:pPr>
    <w:rPr>
      <w:sz w:val="2"/>
    </w:rPr>
  </w:style>
  <w:style w:type="character" w:customStyle="1" w:styleId="MapadokumentuZnak">
    <w:name w:val="Mapa dokumentu Znak"/>
    <w:link w:val="Mapadokumentu"/>
    <w:uiPriority w:val="99"/>
    <w:semiHidden/>
    <w:locked/>
    <w:rsid w:val="00B12862"/>
    <w:rPr>
      <w:rFonts w:cs="Times New Roman"/>
      <w:sz w:val="2"/>
    </w:rPr>
  </w:style>
  <w:style w:type="paragraph" w:styleId="Nagwek">
    <w:name w:val="header"/>
    <w:basedOn w:val="Normalny"/>
    <w:link w:val="NagwekZnak"/>
    <w:uiPriority w:val="99"/>
    <w:rsid w:val="00DA6AB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  <w:locked/>
    <w:rsid w:val="00B12862"/>
    <w:rPr>
      <w:rFonts w:cs="Times New Roman"/>
      <w:sz w:val="20"/>
    </w:rPr>
  </w:style>
  <w:style w:type="character" w:styleId="Odwoaniedokomentarza">
    <w:name w:val="annotation reference"/>
    <w:uiPriority w:val="99"/>
    <w:semiHidden/>
    <w:rsid w:val="00DA6AB9"/>
    <w:rPr>
      <w:rFonts w:cs="Times New Roman"/>
      <w:sz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DA6AB9"/>
  </w:style>
  <w:style w:type="character" w:customStyle="1" w:styleId="TekstkomentarzaZnak">
    <w:name w:val="Tekst komentarza Znak"/>
    <w:link w:val="Tekstkomentarza"/>
    <w:uiPriority w:val="99"/>
    <w:semiHidden/>
    <w:locked/>
    <w:rsid w:val="00B12862"/>
    <w:rPr>
      <w:rFonts w:cs="Times New Roman"/>
      <w:sz w:val="20"/>
    </w:rPr>
  </w:style>
  <w:style w:type="paragraph" w:styleId="Tekstdymka">
    <w:name w:val="Balloon Text"/>
    <w:basedOn w:val="Normalny"/>
    <w:link w:val="TekstdymkaZnak"/>
    <w:uiPriority w:val="99"/>
    <w:semiHidden/>
    <w:rsid w:val="00DA6AB9"/>
    <w:rPr>
      <w:sz w:val="2"/>
    </w:rPr>
  </w:style>
  <w:style w:type="character" w:customStyle="1" w:styleId="TekstdymkaZnak">
    <w:name w:val="Tekst dymka Znak"/>
    <w:link w:val="Tekstdymka"/>
    <w:uiPriority w:val="99"/>
    <w:semiHidden/>
    <w:locked/>
    <w:rsid w:val="00B12862"/>
    <w:rPr>
      <w:rFonts w:cs="Times New Roman"/>
      <w:sz w:val="2"/>
    </w:rPr>
  </w:style>
  <w:style w:type="paragraph" w:customStyle="1" w:styleId="Punktacja">
    <w:name w:val="Punktacja"/>
    <w:basedOn w:val="Normalny"/>
    <w:uiPriority w:val="99"/>
    <w:rsid w:val="00DA6AB9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</w:pPr>
    <w:rPr>
      <w:b/>
      <w:i/>
      <w:sz w:val="24"/>
    </w:rPr>
  </w:style>
  <w:style w:type="paragraph" w:customStyle="1" w:styleId="Default">
    <w:name w:val="Default"/>
    <w:uiPriority w:val="99"/>
    <w:rsid w:val="000C0D6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anumerowana2">
    <w:name w:val="List Number 2"/>
    <w:basedOn w:val="Normalny"/>
    <w:uiPriority w:val="99"/>
    <w:rsid w:val="00DA6AB9"/>
    <w:pPr>
      <w:tabs>
        <w:tab w:val="num" w:pos="926"/>
      </w:tabs>
      <w:ind w:left="926" w:hanging="360"/>
    </w:pPr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3B0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9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KUMENTY\osobiste\szablony\PT-30-03_-_Test_koncowy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9FED51484F43CAB28F1C1545BBB2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E5A7D-2234-463C-ABD9-83003A6F07A2}"/>
      </w:docPartPr>
      <w:docPartBody>
        <w:p w:rsidR="000658B5" w:rsidRDefault="00E322C8" w:rsidP="00E322C8">
          <w:pPr>
            <w:pStyle w:val="0F9FED51484F43CAB28F1C1545BBB241"/>
          </w:pPr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4C4C66A23D4A38962C1437DFBDFE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DB594F-1E13-46BE-9E0A-2C99528B5D99}"/>
      </w:docPartPr>
      <w:docPartBody>
        <w:p w:rsidR="000658B5" w:rsidRDefault="00E322C8" w:rsidP="00E322C8">
          <w:pPr>
            <w:pStyle w:val="FC4C4C66A23D4A38962C1437DFBDFE47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AEAF5D30EF9484DBFD743865D2110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E75FA8-E4A8-4019-8206-9CC0BFB22D25}"/>
      </w:docPartPr>
      <w:docPartBody>
        <w:p w:rsidR="000658B5" w:rsidRDefault="00E322C8" w:rsidP="00E322C8">
          <w:pPr>
            <w:pStyle w:val="BAEAF5D30EF9484DBFD743865D2110EB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5E876E4D32794CCFAD6B98370046081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F937D3-1B9B-460D-BAE5-9C0D79400528}"/>
      </w:docPartPr>
      <w:docPartBody>
        <w:p w:rsidR="000658B5" w:rsidRDefault="00E322C8" w:rsidP="00E322C8">
          <w:pPr>
            <w:pStyle w:val="5E876E4D32794CCFAD6B98370046081C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DDE7C87C7644B3482AA027D6A99BA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5DB2E4C-D40F-4BAC-BB54-FC3DFE691DBC}"/>
      </w:docPartPr>
      <w:docPartBody>
        <w:p w:rsidR="000658B5" w:rsidRDefault="00E322C8" w:rsidP="00E322C8">
          <w:pPr>
            <w:pStyle w:val="7DDE7C87C7644B3482AA027D6A99BA64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192A382AD7E43E9B21EB74BA5CC28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6B8F9E-F3FA-4FBC-A3A8-A76009680822}"/>
      </w:docPartPr>
      <w:docPartBody>
        <w:p w:rsidR="000658B5" w:rsidRDefault="00E322C8" w:rsidP="00E322C8">
          <w:pPr>
            <w:pStyle w:val="D192A382AD7E43E9B21EB74BA5CC28EC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FB5755F3CBB4DDC80DB367AE6E830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E1FFC7-2433-4294-84AD-7C8CDBDEC548}"/>
      </w:docPartPr>
      <w:docPartBody>
        <w:p w:rsidR="000658B5" w:rsidRDefault="00E322C8" w:rsidP="00E322C8">
          <w:pPr>
            <w:pStyle w:val="AFB5755F3CBB4DDC80DB367AE6E83045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0909A428AC45B7BA02FAF5133141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831429-823D-419D-8EFF-748A94E46331}"/>
      </w:docPartPr>
      <w:docPartBody>
        <w:p w:rsidR="000658B5" w:rsidRDefault="00E322C8" w:rsidP="00E322C8">
          <w:pPr>
            <w:pStyle w:val="C20909A428AC45B7BA02FAF513314119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8"/>
    <w:rsid w:val="000658B5"/>
    <w:rsid w:val="00350CAC"/>
    <w:rsid w:val="003A50EC"/>
    <w:rsid w:val="0089481C"/>
    <w:rsid w:val="00AF0211"/>
    <w:rsid w:val="00E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22C8"/>
    <w:rPr>
      <w:color w:val="808080"/>
    </w:rPr>
  </w:style>
  <w:style w:type="paragraph" w:customStyle="1" w:styleId="0F9FED51484F43CAB28F1C1545BBB241">
    <w:name w:val="0F9FED51484F43CAB28F1C1545BBB241"/>
    <w:rsid w:val="00E322C8"/>
  </w:style>
  <w:style w:type="paragraph" w:customStyle="1" w:styleId="FC4C4C66A23D4A38962C1437DFBDFE47">
    <w:name w:val="FC4C4C66A23D4A38962C1437DFBDFE47"/>
    <w:rsid w:val="00E322C8"/>
  </w:style>
  <w:style w:type="paragraph" w:customStyle="1" w:styleId="BAEAF5D30EF9484DBFD743865D2110EB">
    <w:name w:val="BAEAF5D30EF9484DBFD743865D2110EB"/>
    <w:rsid w:val="00E322C8"/>
  </w:style>
  <w:style w:type="paragraph" w:customStyle="1" w:styleId="5E876E4D32794CCFAD6B98370046081C">
    <w:name w:val="5E876E4D32794CCFAD6B98370046081C"/>
    <w:rsid w:val="00E322C8"/>
  </w:style>
  <w:style w:type="paragraph" w:customStyle="1" w:styleId="7DDE7C87C7644B3482AA027D6A99BA64">
    <w:name w:val="7DDE7C87C7644B3482AA027D6A99BA64"/>
    <w:rsid w:val="00E322C8"/>
  </w:style>
  <w:style w:type="paragraph" w:customStyle="1" w:styleId="D192A382AD7E43E9B21EB74BA5CC28EC">
    <w:name w:val="D192A382AD7E43E9B21EB74BA5CC28EC"/>
    <w:rsid w:val="00E322C8"/>
  </w:style>
  <w:style w:type="paragraph" w:customStyle="1" w:styleId="AFB5755F3CBB4DDC80DB367AE6E83045">
    <w:name w:val="AFB5755F3CBB4DDC80DB367AE6E83045"/>
    <w:rsid w:val="00E322C8"/>
  </w:style>
  <w:style w:type="paragraph" w:customStyle="1" w:styleId="C20909A428AC45B7BA02FAF513314119">
    <w:name w:val="C20909A428AC45B7BA02FAF513314119"/>
    <w:rsid w:val="00E32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PT-30-03_-_Test_koncowy.dot</Template>
  <TotalTime>0</TotalTime>
  <Pages>2</Pages>
  <Words>401</Words>
  <Characters>2409</Characters>
  <Application>Microsoft Office Word</Application>
  <DocSecurity>8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Ankieta szkoleniowa Centrum Szkoleniowego ComArch</vt:lpstr>
    </vt:vector>
  </TitlesOfParts>
  <Company>ComArch SA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Ankieta szkoleniowa Centrum Szkoleniowego ComArch</dc:title>
  <dc:subject/>
  <dc:creator>wojtekc</dc:creator>
  <cp:keywords/>
  <dc:description/>
  <cp:lastModifiedBy>Comarch</cp:lastModifiedBy>
  <cp:revision>2</cp:revision>
  <cp:lastPrinted>2019-09-30T07:16:00Z</cp:lastPrinted>
  <dcterms:created xsi:type="dcterms:W3CDTF">2020-11-17T09:02:00Z</dcterms:created>
  <dcterms:modified xsi:type="dcterms:W3CDTF">2020-11-17T09:02:00Z</dcterms:modified>
</cp:coreProperties>
</file>